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BBEC3" w14:textId="77777777" w:rsidR="00A437EE" w:rsidRDefault="00EB2EBB">
      <w:pPr>
        <w:pStyle w:val="af9"/>
      </w:pPr>
      <w:r>
        <w:t>Денис</w:t>
      </w:r>
    </w:p>
    <w:p w14:paraId="53020BDE" w14:textId="77777777" w:rsidR="00EB2EBB" w:rsidRDefault="00EB2EBB">
      <w:pPr>
        <w:pStyle w:val="af9"/>
      </w:pPr>
      <w:r>
        <w:t>Кедяров</w:t>
      </w:r>
    </w:p>
    <w:p w14:paraId="108E1300" w14:textId="77777777" w:rsidR="00556512" w:rsidRPr="00EB2EBB" w:rsidRDefault="00EB2EBB">
      <w:pPr>
        <w:pStyle w:val="af4"/>
      </w:pPr>
      <w:r>
        <w:t xml:space="preserve">Херсонская улица, д. 43 </w:t>
      </w:r>
      <w:r w:rsidRPr="00EB2EBB">
        <w:t xml:space="preserve">| 89626270001 | </w:t>
      </w:r>
      <w:proofErr w:type="spellStart"/>
      <w:r>
        <w:rPr>
          <w:lang w:val="en-US"/>
        </w:rPr>
        <w:t>deniskedyarov</w:t>
      </w:r>
      <w:proofErr w:type="spellEnd"/>
      <w:r w:rsidRPr="00EB2EBB">
        <w:t>@</w:t>
      </w:r>
      <w:proofErr w:type="spellStart"/>
      <w:r>
        <w:rPr>
          <w:lang w:val="en-US"/>
        </w:rPr>
        <w:t>gmail</w:t>
      </w:r>
      <w:proofErr w:type="spellEnd"/>
      <w:r w:rsidRPr="00EB2EBB">
        <w:t>.</w:t>
      </w:r>
      <w:r>
        <w:rPr>
          <w:lang w:val="en-US"/>
        </w:rPr>
        <w:t>com</w:t>
      </w:r>
    </w:p>
    <w:p w14:paraId="357BA830" w14:textId="77777777" w:rsidR="00EB2EBB" w:rsidRDefault="00EB2EBB" w:rsidP="00EB2EBB">
      <w:pPr>
        <w:pStyle w:val="1"/>
      </w:pPr>
      <w:r>
        <w:t>Интересы и увлечения</w:t>
      </w:r>
    </w:p>
    <w:p w14:paraId="63F01453" w14:textId="77777777" w:rsidR="00EB2EBB" w:rsidRDefault="00EB2EBB" w:rsidP="00EB2EBB">
      <w:pPr>
        <w:pStyle w:val="af8"/>
        <w:numPr>
          <w:ilvl w:val="0"/>
          <w:numId w:val="12"/>
        </w:numPr>
      </w:pPr>
      <w:r>
        <w:t>Кройка и шитье</w:t>
      </w:r>
    </w:p>
    <w:p w14:paraId="0C489AA8" w14:textId="77777777" w:rsidR="00EB2EBB" w:rsidRDefault="00EB2EBB" w:rsidP="00EB2EBB">
      <w:pPr>
        <w:pStyle w:val="af8"/>
        <w:numPr>
          <w:ilvl w:val="0"/>
          <w:numId w:val="12"/>
        </w:numPr>
      </w:pPr>
      <w:r>
        <w:t>Игра на бас гитаре</w:t>
      </w:r>
    </w:p>
    <w:p w14:paraId="5861E517" w14:textId="77777777" w:rsidR="00EB2EBB" w:rsidRDefault="00EB2EBB" w:rsidP="00EB2EBB">
      <w:pPr>
        <w:pStyle w:val="af8"/>
        <w:numPr>
          <w:ilvl w:val="0"/>
          <w:numId w:val="12"/>
        </w:numPr>
      </w:pPr>
      <w:r>
        <w:t>Кинематограф и театр</w:t>
      </w:r>
    </w:p>
    <w:p w14:paraId="3E9E76D3" w14:textId="77777777" w:rsidR="00EB2EBB" w:rsidRDefault="00EB2EBB" w:rsidP="00EB2EBB">
      <w:pPr>
        <w:pStyle w:val="af8"/>
        <w:numPr>
          <w:ilvl w:val="0"/>
          <w:numId w:val="12"/>
        </w:numPr>
      </w:pPr>
      <w:r>
        <w:t>Литература и филология</w:t>
      </w:r>
    </w:p>
    <w:p w14:paraId="604163D4" w14:textId="77777777" w:rsidR="00EB2EBB" w:rsidRDefault="00EB2EBB" w:rsidP="00EB2EBB">
      <w:pPr>
        <w:pStyle w:val="af8"/>
        <w:numPr>
          <w:ilvl w:val="0"/>
          <w:numId w:val="12"/>
        </w:numPr>
      </w:pPr>
      <w:r>
        <w:t>Критика</w:t>
      </w:r>
    </w:p>
    <w:p w14:paraId="479F9A6D" w14:textId="77777777" w:rsidR="00EB2EBB" w:rsidRDefault="00EB2EBB" w:rsidP="00EB2EBB">
      <w:pPr>
        <w:pStyle w:val="1"/>
      </w:pPr>
      <w:r>
        <w:t>Музыкальные предпочтения</w:t>
      </w:r>
    </w:p>
    <w:p w14:paraId="50F41C57" w14:textId="77777777" w:rsidR="00EB2EBB" w:rsidRDefault="00EB2EBB" w:rsidP="00EB2EBB">
      <w:pPr>
        <w:pStyle w:val="af8"/>
        <w:numPr>
          <w:ilvl w:val="0"/>
          <w:numId w:val="13"/>
        </w:numPr>
      </w:pPr>
      <w:proofErr w:type="spellStart"/>
      <w:r>
        <w:t>Постпанк</w:t>
      </w:r>
      <w:proofErr w:type="spellEnd"/>
    </w:p>
    <w:p w14:paraId="3FF02027" w14:textId="77777777" w:rsidR="00EB2EBB" w:rsidRDefault="00EB2EBB" w:rsidP="00EB2EBB">
      <w:pPr>
        <w:pStyle w:val="af8"/>
        <w:numPr>
          <w:ilvl w:val="0"/>
          <w:numId w:val="13"/>
        </w:numPr>
      </w:pPr>
      <w:proofErr w:type="spellStart"/>
      <w:r>
        <w:t>Неошансон</w:t>
      </w:r>
      <w:proofErr w:type="spellEnd"/>
    </w:p>
    <w:p w14:paraId="7A0E5D3E" w14:textId="77777777" w:rsidR="00556512" w:rsidRDefault="00EB2EBB" w:rsidP="00EB2EBB">
      <w:pPr>
        <w:pStyle w:val="af8"/>
        <w:numPr>
          <w:ilvl w:val="0"/>
          <w:numId w:val="13"/>
        </w:numPr>
      </w:pPr>
      <w:proofErr w:type="spellStart"/>
      <w:r>
        <w:t>Скримо</w:t>
      </w:r>
      <w:proofErr w:type="spellEnd"/>
    </w:p>
    <w:p w14:paraId="141C1501" w14:textId="77777777" w:rsidR="00EB2EBB" w:rsidRDefault="00EB2EBB" w:rsidP="00EB2EBB">
      <w:pPr>
        <w:pStyle w:val="1"/>
      </w:pPr>
      <w:r>
        <w:t>Кинематографические предпочтения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3217"/>
        <w:gridCol w:w="3217"/>
        <w:gridCol w:w="3217"/>
      </w:tblGrid>
      <w:tr w:rsidR="00645139" w14:paraId="0C1E8CD3" w14:textId="77777777" w:rsidTr="00645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45E760C" w14:textId="77777777" w:rsidR="00645139" w:rsidRDefault="00645139" w:rsidP="00EB2EBB">
            <w:r>
              <w:t>Комедия</w:t>
            </w:r>
          </w:p>
        </w:tc>
        <w:tc>
          <w:tcPr>
            <w:tcW w:w="3217" w:type="dxa"/>
          </w:tcPr>
          <w:p w14:paraId="06E3640F" w14:textId="77777777" w:rsidR="00645139" w:rsidRDefault="00645139" w:rsidP="00EB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Боевик</w:t>
            </w:r>
          </w:p>
        </w:tc>
        <w:tc>
          <w:tcPr>
            <w:tcW w:w="3217" w:type="dxa"/>
          </w:tcPr>
          <w:p w14:paraId="5C8241AE" w14:textId="77777777" w:rsidR="00645139" w:rsidRDefault="00645139" w:rsidP="00EB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Драма</w:t>
            </w:r>
          </w:p>
        </w:tc>
      </w:tr>
      <w:tr w:rsidR="00645139" w14:paraId="442D5EF7" w14:textId="77777777" w:rsidTr="0064513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B0D419D" w14:textId="77777777" w:rsidR="00645139" w:rsidRDefault="00645139" w:rsidP="00EB2EBB">
            <w:r>
              <w:t>«Зомби по имени Шон»</w:t>
            </w:r>
          </w:p>
        </w:tc>
        <w:tc>
          <w:tcPr>
            <w:tcW w:w="3217" w:type="dxa"/>
          </w:tcPr>
          <w:p w14:paraId="169AD80A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«Война»</w:t>
            </w:r>
          </w:p>
        </w:tc>
        <w:tc>
          <w:tcPr>
            <w:tcW w:w="3217" w:type="dxa"/>
          </w:tcPr>
          <w:p w14:paraId="4D5EAD5B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«Кочегар»</w:t>
            </w:r>
          </w:p>
        </w:tc>
      </w:tr>
      <w:tr w:rsidR="00645139" w14:paraId="68ACC51E" w14:textId="77777777" w:rsidTr="0064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BA0FA95" w14:textId="77777777" w:rsidR="00645139" w:rsidRDefault="00645139" w:rsidP="00EB2EBB">
            <w:r>
              <w:t>«Житие святого Брайана»</w:t>
            </w:r>
          </w:p>
        </w:tc>
        <w:tc>
          <w:tcPr>
            <w:tcW w:w="3217" w:type="dxa"/>
          </w:tcPr>
          <w:p w14:paraId="09B9D93C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«Расплата»</w:t>
            </w:r>
          </w:p>
        </w:tc>
        <w:tc>
          <w:tcPr>
            <w:tcW w:w="3217" w:type="dxa"/>
          </w:tcPr>
          <w:p w14:paraId="39CF81A1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proofErr w:type="spellStart"/>
            <w:r>
              <w:t>Догвиль</w:t>
            </w:r>
            <w:proofErr w:type="spellEnd"/>
            <w:r>
              <w:t xml:space="preserve">» </w:t>
            </w:r>
          </w:p>
        </w:tc>
      </w:tr>
      <w:tr w:rsidR="00645139" w14:paraId="49E6779C" w14:textId="77777777" w:rsidTr="0064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713029D" w14:textId="77777777" w:rsidR="00645139" w:rsidRDefault="00645139" w:rsidP="00EB2EBB">
            <w:r>
              <w:t>«Пять бутылок водки»</w:t>
            </w:r>
          </w:p>
        </w:tc>
        <w:tc>
          <w:tcPr>
            <w:tcW w:w="3217" w:type="dxa"/>
          </w:tcPr>
          <w:p w14:paraId="3F581E65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«Патриот»</w:t>
            </w:r>
          </w:p>
        </w:tc>
        <w:tc>
          <w:tcPr>
            <w:tcW w:w="3217" w:type="dxa"/>
          </w:tcPr>
          <w:p w14:paraId="3292EEF8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«На игле»</w:t>
            </w:r>
          </w:p>
        </w:tc>
      </w:tr>
      <w:tr w:rsidR="00645139" w14:paraId="0072EF62" w14:textId="77777777" w:rsidTr="0064513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9877B82" w14:textId="77777777" w:rsidR="00645139" w:rsidRDefault="00645139" w:rsidP="00EB2EBB">
            <w:r>
              <w:t>«Груз 200»</w:t>
            </w:r>
          </w:p>
        </w:tc>
        <w:tc>
          <w:tcPr>
            <w:tcW w:w="3217" w:type="dxa"/>
          </w:tcPr>
          <w:p w14:paraId="4D99E9EA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«Крепкий орешек»</w:t>
            </w:r>
          </w:p>
        </w:tc>
        <w:tc>
          <w:tcPr>
            <w:tcW w:w="3217" w:type="dxa"/>
          </w:tcPr>
          <w:p w14:paraId="24AF9EFC" w14:textId="77777777" w:rsidR="00645139" w:rsidRDefault="00645139" w:rsidP="00E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«Казино»</w:t>
            </w:r>
          </w:p>
        </w:tc>
      </w:tr>
    </w:tbl>
    <w:p w14:paraId="5456412A" w14:textId="77777777" w:rsidR="00556512" w:rsidRDefault="00EB2EBB">
      <w:pPr>
        <w:pStyle w:val="1"/>
      </w:pPr>
      <w:r>
        <w:t>Образование</w:t>
      </w:r>
    </w:p>
    <w:p w14:paraId="0C0EDBCD" w14:textId="77777777" w:rsidR="00556512" w:rsidRDefault="00EB2EBB" w:rsidP="00EB2EBB">
      <w:pPr>
        <w:pStyle w:val="af8"/>
        <w:numPr>
          <w:ilvl w:val="0"/>
          <w:numId w:val="14"/>
        </w:numPr>
      </w:pPr>
      <w:r>
        <w:t>1 – 11 класс – МАОУ «Лицей гуманитарных наук»</w:t>
      </w:r>
    </w:p>
    <w:p w14:paraId="311309DC" w14:textId="77777777" w:rsidR="00C03C77" w:rsidRDefault="00C03C77" w:rsidP="00EB2EBB">
      <w:pPr>
        <w:pStyle w:val="af8"/>
        <w:numPr>
          <w:ilvl w:val="0"/>
          <w:numId w:val="14"/>
        </w:numPr>
      </w:pPr>
      <w:r>
        <w:t xml:space="preserve">1 курс – НИУ ВШЭ </w:t>
      </w:r>
      <w:proofErr w:type="gramStart"/>
      <w:r>
        <w:t>( Филология</w:t>
      </w:r>
      <w:proofErr w:type="gramEnd"/>
      <w:r>
        <w:t xml:space="preserve"> )</w:t>
      </w:r>
    </w:p>
    <w:p w14:paraId="426E1437" w14:textId="77777777" w:rsidR="00556512" w:rsidRDefault="00EB2EBB">
      <w:pPr>
        <w:pStyle w:val="1"/>
      </w:pPr>
      <w:r>
        <w:t>Опыт работы</w:t>
      </w:r>
    </w:p>
    <w:p w14:paraId="140A4CE9" w14:textId="77777777" w:rsidR="00EB2EBB" w:rsidRPr="00EB2EBB" w:rsidRDefault="00EB2EBB" w:rsidP="00EB2EBB">
      <w:pPr>
        <w:pStyle w:val="af8"/>
        <w:numPr>
          <w:ilvl w:val="0"/>
          <w:numId w:val="14"/>
        </w:numPr>
      </w:pPr>
      <w:r>
        <w:t>Отсутствует</w:t>
      </w:r>
    </w:p>
    <w:p w14:paraId="6A3552B2" w14:textId="77777777" w:rsidR="00556512" w:rsidRDefault="00645139">
      <w:pPr>
        <w:pStyle w:val="1"/>
      </w:pPr>
      <w:r>
        <w:t>Сертификаты</w:t>
      </w:r>
    </w:p>
    <w:p w14:paraId="1AB25E84" w14:textId="77777777" w:rsidR="00556512" w:rsidRDefault="00645139" w:rsidP="00645139">
      <w:pPr>
        <w:pStyle w:val="af8"/>
        <w:numPr>
          <w:ilvl w:val="0"/>
          <w:numId w:val="14"/>
        </w:numPr>
      </w:pPr>
      <w:r>
        <w:t>Диплом призера «Всероссийской олимпиады по литературе»</w:t>
      </w:r>
    </w:p>
    <w:p w14:paraId="47E0BE5A" w14:textId="77777777" w:rsidR="00645139" w:rsidRDefault="00645139" w:rsidP="00645139">
      <w:pPr>
        <w:pStyle w:val="1"/>
      </w:pPr>
      <w:r>
        <w:t>Уровень владения иностранными языками</w:t>
      </w:r>
    </w:p>
    <w:p w14:paraId="13F358B7" w14:textId="77777777" w:rsidR="00645139" w:rsidRDefault="00645139" w:rsidP="00645139">
      <w:pPr>
        <w:pStyle w:val="af8"/>
        <w:numPr>
          <w:ilvl w:val="0"/>
          <w:numId w:val="14"/>
        </w:numPr>
      </w:pPr>
      <w:r>
        <w:t xml:space="preserve">Английский </w:t>
      </w:r>
      <w:r w:rsidR="00C03C77">
        <w:t>– С1</w:t>
      </w:r>
    </w:p>
    <w:p w14:paraId="799F2C09" w14:textId="77777777" w:rsidR="00645139" w:rsidRDefault="00C03C77" w:rsidP="00645139">
      <w:pPr>
        <w:pStyle w:val="af8"/>
        <w:numPr>
          <w:ilvl w:val="0"/>
          <w:numId w:val="14"/>
        </w:numPr>
      </w:pPr>
      <w:r>
        <w:t>Немецкий – Б2</w:t>
      </w:r>
      <w:bookmarkStart w:id="0" w:name="_GoBack"/>
      <w:bookmarkEnd w:id="0"/>
    </w:p>
    <w:sectPr w:rsidR="00645139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7F0C2" w14:textId="77777777" w:rsidR="001216EB" w:rsidRDefault="001216EB">
      <w:pPr>
        <w:spacing w:after="0" w:line="240" w:lineRule="auto"/>
      </w:pPr>
      <w:r>
        <w:separator/>
      </w:r>
    </w:p>
  </w:endnote>
  <w:endnote w:type="continuationSeparator" w:id="0">
    <w:p w14:paraId="61A8FC0E" w14:textId="77777777" w:rsidR="001216EB" w:rsidRDefault="0012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DDD93" w14:textId="77777777"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C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C3B57" w14:textId="77777777" w:rsidR="001216EB" w:rsidRDefault="001216EB">
      <w:pPr>
        <w:spacing w:after="0" w:line="240" w:lineRule="auto"/>
      </w:pPr>
      <w:r>
        <w:separator/>
      </w:r>
    </w:p>
  </w:footnote>
  <w:footnote w:type="continuationSeparator" w:id="0">
    <w:p w14:paraId="7C31F4A2" w14:textId="77777777" w:rsidR="001216EB" w:rsidRDefault="0012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3D3CB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7DC2D9" wp14:editId="7DA8BA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8F1CE20" id="Group 4" o:spid="_x0000_s1026" alt="Заголовок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BA6C9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03C467" wp14:editId="24928C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A2D30E" id="Группа 5" o:spid="_x0000_s1026" alt="Заголовок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">
              <v:rect id="Прямоугольник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Прямоугольник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92731"/>
    <w:multiLevelType w:val="hybridMultilevel"/>
    <w:tmpl w:val="72883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1019A1"/>
    <w:multiLevelType w:val="hybridMultilevel"/>
    <w:tmpl w:val="4456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81EB1"/>
    <w:multiLevelType w:val="hybridMultilevel"/>
    <w:tmpl w:val="48706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168E5"/>
    <w:multiLevelType w:val="hybridMultilevel"/>
    <w:tmpl w:val="CBA40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DF"/>
    <w:rsid w:val="001216EB"/>
    <w:rsid w:val="001807F0"/>
    <w:rsid w:val="002675DF"/>
    <w:rsid w:val="00472BDB"/>
    <w:rsid w:val="004D20AC"/>
    <w:rsid w:val="00556512"/>
    <w:rsid w:val="00585B39"/>
    <w:rsid w:val="00645139"/>
    <w:rsid w:val="00A437EE"/>
    <w:rsid w:val="00C03C77"/>
    <w:rsid w:val="00E9133A"/>
    <w:rsid w:val="00EB2EBB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359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Название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afa">
    <w:name w:val="Table Grid"/>
    <w:basedOn w:val="a1"/>
    <w:uiPriority w:val="39"/>
    <w:rsid w:val="00645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"/>
    <w:basedOn w:val="a1"/>
    <w:uiPriority w:val="46"/>
    <w:rsid w:val="006451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b">
    <w:name w:val="Hyperlink"/>
    <w:basedOn w:val="a0"/>
    <w:uiPriority w:val="99"/>
    <w:unhideWhenUsed/>
    <w:rsid w:val="00C03C77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kedyarov/Library/Containers/com.microsoft.Word/Data/Library/Caches/1049/TM10002079/&#1055;&#1088;&#1086;&#1089;&#1090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54"/>
    <w:rsid w:val="00D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979338A6677F41A94AFE3AF41F1C93">
    <w:name w:val="03979338A6677F41A94AFE3AF41F1C93"/>
  </w:style>
  <w:style w:type="paragraph" w:customStyle="1" w:styleId="B7E1D89A90DEB74DA25496A63D4AB381">
    <w:name w:val="B7E1D89A90DEB74DA25496A63D4AB381"/>
  </w:style>
  <w:style w:type="paragraph" w:customStyle="1" w:styleId="063D55DE1B13144886A96A6147D4D1D9">
    <w:name w:val="063D55DE1B13144886A96A6147D4D1D9"/>
  </w:style>
  <w:style w:type="paragraph" w:customStyle="1" w:styleId="5A30AEC22AD10D41A51542130E52EB8A">
    <w:name w:val="5A30AEC22AD10D41A51542130E52EB8A"/>
  </w:style>
  <w:style w:type="paragraph" w:customStyle="1" w:styleId="6736735054E7C6489DF92DF7B735E9EC">
    <w:name w:val="6736735054E7C6489DF92DF7B735E9EC"/>
  </w:style>
  <w:style w:type="paragraph" w:customStyle="1" w:styleId="54FB0D9EE032F84E9C35CBDE0FB80309">
    <w:name w:val="54FB0D9EE032F84E9C35CBDE0FB80309"/>
  </w:style>
  <w:style w:type="paragraph" w:customStyle="1" w:styleId="B62EDEFEB521ED49A8C28C11222E1FFA">
    <w:name w:val="B62EDEFEB521ED49A8C28C11222E1FFA"/>
  </w:style>
  <w:style w:type="paragraph" w:customStyle="1" w:styleId="B1DF1047EEF5FE4BAC57A3C914FBA04A">
    <w:name w:val="B1DF1047EEF5FE4BAC57A3C914FBA04A"/>
  </w:style>
  <w:style w:type="paragraph" w:customStyle="1" w:styleId="3A4B05987863A443995C10A2418F6F72">
    <w:name w:val="3A4B05987863A443995C10A2418F6F72"/>
  </w:style>
  <w:style w:type="paragraph" w:customStyle="1" w:styleId="552AF6B0A291F04BB4B0549764972D95">
    <w:name w:val="552AF6B0A291F04BB4B0549764972D95"/>
  </w:style>
  <w:style w:type="paragraph" w:customStyle="1" w:styleId="CBEA34582076E944A496F0723E184445">
    <w:name w:val="CBEA34582076E944A496F0723E184445"/>
  </w:style>
  <w:style w:type="paragraph" w:customStyle="1" w:styleId="096877337AFAE548A027E36773E84172">
    <w:name w:val="096877337AFAE548A027E36773E84172"/>
  </w:style>
  <w:style w:type="paragraph" w:customStyle="1" w:styleId="2CBE598501F2C14294B06DC9A030BB8D">
    <w:name w:val="2CBE598501F2C14294B06DC9A030BB8D"/>
  </w:style>
  <w:style w:type="paragraph" w:customStyle="1" w:styleId="F8E0B96EFC2659429E4F5A3E4B77A88D">
    <w:name w:val="F8E0B96EFC2659429E4F5A3E4B77A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25</TotalTime>
  <Pages>1</Pages>
  <Words>96</Words>
  <Characters>610</Characters>
  <Application>Microsoft Macintosh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Кедяров</dc:creator>
  <cp:keywords/>
  <dc:description/>
  <cp:lastModifiedBy>Денис Кедяров</cp:lastModifiedBy>
  <cp:revision>1</cp:revision>
  <dcterms:created xsi:type="dcterms:W3CDTF">2018-02-02T19:42:00Z</dcterms:created>
  <dcterms:modified xsi:type="dcterms:W3CDTF">2018-02-02T21:08:00Z</dcterms:modified>
</cp:coreProperties>
</file>